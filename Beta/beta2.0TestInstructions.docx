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D1BFF" w14:textId="77777777" w:rsidR="00413B02" w:rsidRDefault="00CC3C26">
      <w:pPr>
        <w:pStyle w:val="Date"/>
      </w:pPr>
      <w:r>
        <w:t>December 2015</w:t>
      </w:r>
    </w:p>
    <w:p w14:paraId="66B7F414" w14:textId="77777777" w:rsidR="00413B02" w:rsidRDefault="00CC3C26">
      <w:pPr>
        <w:pStyle w:val="Title"/>
      </w:pPr>
      <w:r>
        <w:t>Swype it 2.0.0 beta test plan</w:t>
      </w:r>
    </w:p>
    <w:p w14:paraId="3A1B996E" w14:textId="77777777" w:rsidR="00CC3C26" w:rsidRDefault="00CC3C26" w:rsidP="00CC3C26">
      <w:pPr>
        <w:pStyle w:val="Date"/>
      </w:pPr>
    </w:p>
    <w:p w14:paraId="4FD9D598" w14:textId="77777777" w:rsidR="00CC3C26" w:rsidRDefault="00CC3C26" w:rsidP="00CC3C26">
      <w:pPr>
        <w:pStyle w:val="Date"/>
      </w:pPr>
      <w:r>
        <w:t>Hi! Welcome to the Swype It 2.0 beta test group! Wahoo, your are awesome and I love you, any way, follow this list!</w:t>
      </w:r>
    </w:p>
    <w:p w14:paraId="72E410BE" w14:textId="77777777" w:rsidR="00413B02" w:rsidRDefault="00CC3C26">
      <w:pPr>
        <w:pStyle w:val="Heading1"/>
      </w:pPr>
      <w:r>
        <w:t>using testflgiht</w:t>
      </w:r>
    </w:p>
    <w:p w14:paraId="326331C6" w14:textId="77777777" w:rsidR="00012788" w:rsidRDefault="00CC3C26">
      <w:r>
        <w:t>Ok. So we are using TestFlight to distribute the app! It’s a service from Apple and you will get an email that looks like</w:t>
      </w:r>
      <w:r w:rsidR="00012788">
        <w:t>:</w:t>
      </w:r>
    </w:p>
    <w:p w14:paraId="22795060" w14:textId="77777777" w:rsidR="00413B02" w:rsidRDefault="00CC3C26">
      <w:r>
        <w:t xml:space="preserve"> </w:t>
      </w:r>
      <w:r>
        <w:rPr>
          <w:rFonts w:ascii="Helvetica" w:hAnsi="Helvetica" w:cs="Helvetica"/>
          <w:noProof/>
          <w:color w:val="353535"/>
          <w:sz w:val="24"/>
          <w:szCs w:val="24"/>
          <w:lang w:eastAsia="en-US"/>
        </w:rPr>
        <w:drawing>
          <wp:inline distT="0" distB="0" distL="0" distR="0" wp14:anchorId="29875CE7" wp14:editId="4903D67F">
            <wp:extent cx="2566035" cy="1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30" cy="11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2561" w14:textId="77777777" w:rsidR="00CC3C26" w:rsidRDefault="00CC3C26">
      <w:r>
        <w:t>I have definitely heard of it going to SPAM folders so check there and if it’s still not there let me know! I’ll resend it on my end.</w:t>
      </w:r>
    </w:p>
    <w:p w14:paraId="4A5FBE0C" w14:textId="77777777" w:rsidR="00413B02" w:rsidRDefault="00CC3C26">
      <w:pPr>
        <w:pStyle w:val="Heading2"/>
      </w:pPr>
      <w:r>
        <w:t xml:space="preserve"> Follow the instructions in that email</w:t>
      </w:r>
    </w:p>
    <w:p w14:paraId="560ABAF5" w14:textId="77777777" w:rsidR="00CC3C26" w:rsidRDefault="00CC3C26" w:rsidP="00CC3C26">
      <w:pPr>
        <w:pStyle w:val="Heading3"/>
      </w:pPr>
      <w:r>
        <w:t>Download the test flight app</w:t>
      </w:r>
    </w:p>
    <w:p w14:paraId="74B338B8" w14:textId="77777777" w:rsidR="00CC3C26" w:rsidRDefault="00CC3C26" w:rsidP="00CC3C26">
      <w:pPr>
        <w:pStyle w:val="Heading3"/>
      </w:pPr>
      <w:r>
        <w:t>Tap redeem</w:t>
      </w:r>
    </w:p>
    <w:p w14:paraId="1A93E461" w14:textId="77777777" w:rsidR="00CC3C26" w:rsidRDefault="00CC3C26" w:rsidP="00CC3C26">
      <w:pPr>
        <w:pStyle w:val="Heading3"/>
      </w:pPr>
      <w:r>
        <w:t>Copy and paste that code in if necessary</w:t>
      </w:r>
    </w:p>
    <w:p w14:paraId="36AD28B1" w14:textId="77777777" w:rsidR="00413B02" w:rsidRDefault="00CC3C26" w:rsidP="00CC3C26">
      <w:pPr>
        <w:pStyle w:val="Heading2"/>
      </w:pPr>
      <w:r>
        <w:t>Now from here on out you will get a notification when I send out a new build!</w:t>
      </w:r>
    </w:p>
    <w:p w14:paraId="2BFEE4C5" w14:textId="77777777" w:rsidR="00CC3C26" w:rsidRDefault="00CC3C26" w:rsidP="00CC3C26">
      <w:pPr>
        <w:pStyle w:val="Heading2"/>
      </w:pPr>
      <w:r>
        <w:t>Wahoo you should now be good to go, life is good!!! RIGHT??!</w:t>
      </w:r>
    </w:p>
    <w:p w14:paraId="6C9B2491" w14:textId="77777777" w:rsidR="00CC3C26" w:rsidRDefault="00CC3C26">
      <w:pPr>
        <w:pStyle w:val="Heading1"/>
      </w:pPr>
      <w:r>
        <w:t>sending feedback</w:t>
      </w:r>
    </w:p>
    <w:p w14:paraId="16D6C810" w14:textId="77777777" w:rsidR="00CC3C26" w:rsidRDefault="00CC3C26" w:rsidP="00CC3C26">
      <w:pPr>
        <w:pStyle w:val="Heading2"/>
      </w:pPr>
      <w:r>
        <w:t xml:space="preserve">I made it super easy for YOU to send ME feedback! (Yay! I know awesome right?!?!) </w:t>
      </w:r>
    </w:p>
    <w:p w14:paraId="48C5CB2E" w14:textId="77777777" w:rsidR="00012788" w:rsidRDefault="00012788" w:rsidP="00CC3C26">
      <w:pPr>
        <w:pStyle w:val="Heading2"/>
      </w:pPr>
      <w:r>
        <w:t xml:space="preserve">All you need to do to send me feedback is SWIPE WITH TWO FINGERS TO THE LEFT!!!! That’s it, like does it get better than that? No. It doesn’t. </w:t>
      </w:r>
    </w:p>
    <w:p w14:paraId="6710747B" w14:textId="77777777" w:rsidR="00012788" w:rsidRDefault="00012788" w:rsidP="00CC3C26">
      <w:pPr>
        <w:pStyle w:val="Heading2"/>
      </w:pPr>
      <w:r>
        <w:t>So If you’re playing and all the sudden the game locks up or something, swipe with two fingers to the left and draw a picture or tell me about the steps you did to make that happen!</w:t>
      </w:r>
    </w:p>
    <w:p w14:paraId="7D518B8A" w14:textId="77777777" w:rsidR="00413B02" w:rsidRDefault="00CC3C26">
      <w:pPr>
        <w:pStyle w:val="Heading1"/>
      </w:pPr>
      <w:r>
        <w:lastRenderedPageBreak/>
        <w:t>Playing your first game</w:t>
      </w:r>
    </w:p>
    <w:p w14:paraId="3C632CD0" w14:textId="77777777" w:rsidR="00012788" w:rsidRDefault="00012788" w:rsidP="00CC3C26">
      <w:pPr>
        <w:pStyle w:val="Heading2"/>
      </w:pPr>
      <w:r>
        <w:t>Now the fun part!! Yay games! I love games, sorry got excited there, I’m back.</w:t>
      </w:r>
    </w:p>
    <w:p w14:paraId="43BAEED2" w14:textId="77777777" w:rsidR="00012788" w:rsidRDefault="00012788" w:rsidP="00CC3C26">
      <w:pPr>
        <w:pStyle w:val="Heading2"/>
      </w:pPr>
      <w:r>
        <w:t xml:space="preserve">Tap the start screen to play a game, </w:t>
      </w:r>
    </w:p>
    <w:p w14:paraId="7568BE29" w14:textId="77777777" w:rsidR="00413B02" w:rsidRDefault="00012788" w:rsidP="00CC3C26">
      <w:pPr>
        <w:pStyle w:val="Heading2"/>
      </w:pPr>
      <w:r>
        <w:t>You will be guided through a tutorial to introduce the new power ups.</w:t>
      </w:r>
    </w:p>
    <w:p w14:paraId="4E541CDC" w14:textId="77777777" w:rsidR="00012788" w:rsidRDefault="00012788" w:rsidP="00012788">
      <w:pPr>
        <w:pStyle w:val="Heading1"/>
      </w:pPr>
      <w:r>
        <w:t xml:space="preserve">Go crazy!! if </w:t>
      </w:r>
      <w:r w:rsidR="00B3725B">
        <w:t>you need more coin$, follow thE$E $TEP$</w:t>
      </w:r>
      <w:r>
        <w:t>!</w:t>
      </w:r>
    </w:p>
    <w:p w14:paraId="0BE40867" w14:textId="77777777" w:rsidR="00012788" w:rsidRDefault="00012788" w:rsidP="00012788">
      <w:pPr>
        <w:pStyle w:val="Heading2"/>
      </w:pPr>
      <w:r>
        <w:t>Go to the iPhone settings app</w:t>
      </w:r>
    </w:p>
    <w:p w14:paraId="46232126" w14:textId="77777777" w:rsidR="00012788" w:rsidRDefault="00012788" w:rsidP="00012788">
      <w:pPr>
        <w:pStyle w:val="Heading2"/>
      </w:pPr>
      <w:r>
        <w:t xml:space="preserve">Tap Settings, next tap iTunes &amp; App Store then tap the top row button that looks like </w:t>
      </w:r>
      <w:r>
        <w:br/>
        <w:t xml:space="preserve">‘Apple ID: </w:t>
      </w:r>
      <w:hyperlink r:id="rId8" w:history="1">
        <w:r w:rsidRPr="002C423B">
          <w:rPr>
            <w:rStyle w:val="Hyperlink"/>
          </w:rPr>
          <w:t>joe@dirt.com</w:t>
        </w:r>
      </w:hyperlink>
      <w:r>
        <w:t xml:space="preserve">’ but instead of </w:t>
      </w:r>
      <w:hyperlink r:id="rId9" w:history="1">
        <w:r w:rsidRPr="002C423B">
          <w:rPr>
            <w:rStyle w:val="Hyperlink"/>
          </w:rPr>
          <w:t>joe@dirt.com</w:t>
        </w:r>
      </w:hyperlink>
      <w:r>
        <w:t xml:space="preserve"> it is your real life apple id, then tap ‘Sign Out’.</w:t>
      </w:r>
    </w:p>
    <w:p w14:paraId="4CBB7E74" w14:textId="77777777" w:rsidR="00012788" w:rsidRDefault="00012788" w:rsidP="00012788">
      <w:pPr>
        <w:pStyle w:val="Heading2"/>
      </w:pPr>
      <w:r>
        <w:t>Yay great now you are ready to use a test account (so you are not actually spending real money!)</w:t>
      </w:r>
    </w:p>
    <w:p w14:paraId="4FEF0533" w14:textId="77777777" w:rsidR="00B3725B" w:rsidRDefault="00012788" w:rsidP="00012788">
      <w:pPr>
        <w:pStyle w:val="Heading2"/>
      </w:pPr>
      <w:r>
        <w:t xml:space="preserve">Now sign in with one of the following accounts </w:t>
      </w:r>
      <w:r w:rsidR="00B3725B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6"/>
        <w:gridCol w:w="3874"/>
      </w:tblGrid>
      <w:tr w:rsidR="00B3725B" w14:paraId="1316D639" w14:textId="77777777" w:rsidTr="00B3725B">
        <w:tc>
          <w:tcPr>
            <w:tcW w:w="4036" w:type="dxa"/>
          </w:tcPr>
          <w:p w14:paraId="1FA7664C" w14:textId="77777777" w:rsidR="00B3725B" w:rsidRPr="00B3725B" w:rsidRDefault="00B3725B" w:rsidP="00B3725B">
            <w:pPr>
              <w:rPr>
                <w:sz w:val="36"/>
              </w:rPr>
            </w:pPr>
            <w:r w:rsidRPr="00B3725B">
              <w:rPr>
                <w:sz w:val="36"/>
              </w:rPr>
              <w:t>Username</w:t>
            </w:r>
          </w:p>
        </w:tc>
        <w:tc>
          <w:tcPr>
            <w:tcW w:w="3874" w:type="dxa"/>
          </w:tcPr>
          <w:p w14:paraId="740C333E" w14:textId="77777777" w:rsidR="00B3725B" w:rsidRPr="00B3725B" w:rsidRDefault="00B3725B" w:rsidP="00B3725B">
            <w:pPr>
              <w:rPr>
                <w:sz w:val="36"/>
              </w:rPr>
            </w:pPr>
            <w:r w:rsidRPr="00B3725B">
              <w:rPr>
                <w:sz w:val="36"/>
              </w:rPr>
              <w:t>Password</w:t>
            </w:r>
          </w:p>
        </w:tc>
      </w:tr>
      <w:tr w:rsidR="00B3725B" w14:paraId="51EFDA70" w14:textId="77777777" w:rsidTr="00B3725B">
        <w:tc>
          <w:tcPr>
            <w:tcW w:w="4036" w:type="dxa"/>
          </w:tcPr>
          <w:p w14:paraId="6E25168E" w14:textId="77777777" w:rsidR="00B3725B" w:rsidRPr="00B3725B" w:rsidRDefault="00B3725B" w:rsidP="00B3725B">
            <w:pPr>
              <w:rPr>
                <w:sz w:val="36"/>
              </w:rPr>
            </w:pPr>
            <w:hyperlink r:id="rId10" w:history="1">
              <w:r w:rsidRPr="00B3725B">
                <w:rPr>
                  <w:rStyle w:val="Hyperlink"/>
                  <w:sz w:val="36"/>
                </w:rPr>
                <w:t>swype002@test.com</w:t>
              </w:r>
            </w:hyperlink>
          </w:p>
        </w:tc>
        <w:tc>
          <w:tcPr>
            <w:tcW w:w="3874" w:type="dxa"/>
          </w:tcPr>
          <w:p w14:paraId="1FDF3B3A" w14:textId="77777777" w:rsidR="00B3725B" w:rsidRPr="00B3725B" w:rsidRDefault="00B3725B" w:rsidP="00B3725B">
            <w:pPr>
              <w:rPr>
                <w:sz w:val="36"/>
              </w:rPr>
            </w:pPr>
            <w:r w:rsidRPr="00B3725B">
              <w:rPr>
                <w:sz w:val="36"/>
              </w:rPr>
              <w:t>aj8Lassie</w:t>
            </w:r>
          </w:p>
        </w:tc>
      </w:tr>
      <w:tr w:rsidR="00B3725B" w14:paraId="68F29010" w14:textId="77777777" w:rsidTr="00B3725B">
        <w:tc>
          <w:tcPr>
            <w:tcW w:w="4036" w:type="dxa"/>
          </w:tcPr>
          <w:p w14:paraId="799BE7A1" w14:textId="77777777" w:rsidR="00B3725B" w:rsidRPr="00B3725B" w:rsidRDefault="00B3725B" w:rsidP="00855423">
            <w:pPr>
              <w:rPr>
                <w:sz w:val="36"/>
              </w:rPr>
            </w:pPr>
            <w:hyperlink r:id="rId11" w:history="1">
              <w:r w:rsidRPr="00B3725B">
                <w:rPr>
                  <w:rStyle w:val="Hyperlink"/>
                  <w:sz w:val="36"/>
                </w:rPr>
                <w:t>swype003@test.com</w:t>
              </w:r>
            </w:hyperlink>
          </w:p>
        </w:tc>
        <w:tc>
          <w:tcPr>
            <w:tcW w:w="3874" w:type="dxa"/>
          </w:tcPr>
          <w:p w14:paraId="6D120FBC" w14:textId="77777777" w:rsidR="00B3725B" w:rsidRPr="00B3725B" w:rsidRDefault="00B3725B" w:rsidP="00855423">
            <w:pPr>
              <w:rPr>
                <w:sz w:val="36"/>
              </w:rPr>
            </w:pPr>
            <w:r w:rsidRPr="00B3725B">
              <w:rPr>
                <w:sz w:val="36"/>
              </w:rPr>
              <w:t>aj8Lassie</w:t>
            </w:r>
          </w:p>
        </w:tc>
      </w:tr>
      <w:tr w:rsidR="00B3725B" w14:paraId="2CE43939" w14:textId="77777777" w:rsidTr="00B3725B">
        <w:tc>
          <w:tcPr>
            <w:tcW w:w="4036" w:type="dxa"/>
          </w:tcPr>
          <w:p w14:paraId="3C8D9DE3" w14:textId="77777777" w:rsidR="00B3725B" w:rsidRPr="00B3725B" w:rsidRDefault="00B3725B" w:rsidP="00855423">
            <w:pPr>
              <w:rPr>
                <w:sz w:val="36"/>
              </w:rPr>
            </w:pPr>
            <w:hyperlink r:id="rId12" w:history="1">
              <w:r w:rsidRPr="00B3725B">
                <w:rPr>
                  <w:rStyle w:val="Hyperlink"/>
                  <w:sz w:val="36"/>
                </w:rPr>
                <w:t>swype004@test.com</w:t>
              </w:r>
            </w:hyperlink>
          </w:p>
        </w:tc>
        <w:tc>
          <w:tcPr>
            <w:tcW w:w="3874" w:type="dxa"/>
          </w:tcPr>
          <w:p w14:paraId="1FEEF2C5" w14:textId="77777777" w:rsidR="00B3725B" w:rsidRPr="00B3725B" w:rsidRDefault="00B3725B" w:rsidP="00855423">
            <w:pPr>
              <w:rPr>
                <w:sz w:val="36"/>
              </w:rPr>
            </w:pPr>
            <w:r w:rsidRPr="00B3725B">
              <w:rPr>
                <w:sz w:val="36"/>
              </w:rPr>
              <w:t>aj8Lassie</w:t>
            </w:r>
          </w:p>
        </w:tc>
      </w:tr>
    </w:tbl>
    <w:p w14:paraId="4A740863" w14:textId="635E025D" w:rsidR="00012788" w:rsidRDefault="0032621F" w:rsidP="00012788">
      <w:pPr>
        <w:pStyle w:val="Heading2"/>
      </w:pPr>
      <w:r>
        <w:t xml:space="preserve">Signed in with this ‘Sandbox’ account you may now go to the app and visit the store and TREAT YO SELF to a big ol’ chest of coins!! </w:t>
      </w:r>
    </w:p>
    <w:p w14:paraId="60729F25" w14:textId="31336E02" w:rsidR="00012788" w:rsidRDefault="00012788" w:rsidP="00012788">
      <w:pPr>
        <w:pStyle w:val="Heading2"/>
      </w:pPr>
      <w:r>
        <w:t xml:space="preserve">IMPORANT NOTE: </w:t>
      </w:r>
      <w:r w:rsidR="00B3725B">
        <w:t xml:space="preserve">DO NOT TRY TO USE THIS APPLE ID WITH A REAL APP!!! IT LOCKS THE TEST ACCOUNT FOR EVERYONE ELSE </w:t>
      </w:r>
      <w:r w:rsidR="00B3725B">
        <w:sym w:font="Wingdings" w:char="F04C"/>
      </w:r>
      <w:r w:rsidR="00B3725B">
        <w:t xml:space="preserve"> </w:t>
      </w:r>
      <w:r w:rsidR="0046204D">
        <w:t>SIGN OUT using the same steps when you are done testing for the day</w:t>
      </w:r>
      <w:r w:rsidR="00E52337">
        <w:t xml:space="preserve"> (or done buying more coins or going ad free)</w:t>
      </w:r>
      <w:bookmarkStart w:id="0" w:name="_GoBack"/>
      <w:bookmarkEnd w:id="0"/>
    </w:p>
    <w:p w14:paraId="28503ED6" w14:textId="77777777" w:rsidR="00B3725B" w:rsidRDefault="00B3725B" w:rsidP="00B3725B">
      <w:pPr>
        <w:pStyle w:val="Heading3"/>
      </w:pPr>
      <w:r>
        <w:t xml:space="preserve">That’s why we cant use the swype001 account hahaha I tried already </w:t>
      </w:r>
      <w:r>
        <w:sym w:font="Wingdings" w:char="F04A"/>
      </w:r>
    </w:p>
    <w:p w14:paraId="1C0A94D0" w14:textId="13699D83" w:rsidR="009F6BBA" w:rsidRDefault="009F6BBA" w:rsidP="009F6BBA">
      <w:pPr>
        <w:pStyle w:val="Heading1"/>
      </w:pPr>
      <w:r>
        <w:t>Play around with the app at will!</w:t>
      </w:r>
    </w:p>
    <w:p w14:paraId="37B7BDDF" w14:textId="217311CC" w:rsidR="009F6BBA" w:rsidRDefault="009F6BBA" w:rsidP="009F6BBA">
      <w:pPr>
        <w:pStyle w:val="Heading2"/>
      </w:pPr>
      <w:r>
        <w:t xml:space="preserve">Test power ups, switch the game version, sign in with a test account and go ad free, do what ever you like, have fun though, that’s important too I guess </w:t>
      </w:r>
      <w:r>
        <w:sym w:font="Wingdings" w:char="F04A"/>
      </w:r>
      <w:r>
        <w:t xml:space="preserve"> </w:t>
      </w:r>
    </w:p>
    <w:sectPr w:rsidR="009F6BBA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3D01C" w14:textId="77777777" w:rsidR="00622D15" w:rsidRDefault="00622D15">
      <w:pPr>
        <w:spacing w:after="0" w:line="240" w:lineRule="auto"/>
      </w:pPr>
      <w:r>
        <w:separator/>
      </w:r>
    </w:p>
    <w:p w14:paraId="2163AC59" w14:textId="77777777" w:rsidR="00622D15" w:rsidRDefault="00622D15"/>
  </w:endnote>
  <w:endnote w:type="continuationSeparator" w:id="0">
    <w:p w14:paraId="746B6E64" w14:textId="77777777" w:rsidR="00622D15" w:rsidRDefault="00622D15">
      <w:pPr>
        <w:spacing w:after="0" w:line="240" w:lineRule="auto"/>
      </w:pPr>
      <w:r>
        <w:continuationSeparator/>
      </w:r>
    </w:p>
    <w:p w14:paraId="5876EBDC" w14:textId="77777777" w:rsidR="00622D15" w:rsidRDefault="00622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26051" w14:textId="77777777" w:rsidR="00413B02" w:rsidRDefault="00622D1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5233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E17FA" w14:textId="77777777" w:rsidR="00622D15" w:rsidRDefault="00622D15">
      <w:pPr>
        <w:spacing w:after="0" w:line="240" w:lineRule="auto"/>
      </w:pPr>
      <w:r>
        <w:separator/>
      </w:r>
    </w:p>
    <w:p w14:paraId="159A955F" w14:textId="77777777" w:rsidR="00622D15" w:rsidRDefault="00622D15"/>
  </w:footnote>
  <w:footnote w:type="continuationSeparator" w:id="0">
    <w:p w14:paraId="36429B29" w14:textId="77777777" w:rsidR="00622D15" w:rsidRDefault="00622D15">
      <w:pPr>
        <w:spacing w:after="0" w:line="240" w:lineRule="auto"/>
      </w:pPr>
      <w:r>
        <w:continuationSeparator/>
      </w:r>
    </w:p>
    <w:p w14:paraId="344734A2" w14:textId="77777777" w:rsidR="00622D15" w:rsidRDefault="00622D1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26"/>
    <w:rsid w:val="00012788"/>
    <w:rsid w:val="0032621F"/>
    <w:rsid w:val="00413B02"/>
    <w:rsid w:val="0046204D"/>
    <w:rsid w:val="00622D15"/>
    <w:rsid w:val="009F6BBA"/>
    <w:rsid w:val="00B3725B"/>
    <w:rsid w:val="00CC3C26"/>
    <w:rsid w:val="00E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79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12788"/>
    <w:rPr>
      <w:color w:val="58A8AD" w:themeColor="hyperlink"/>
      <w:u w:val="single"/>
    </w:rPr>
  </w:style>
  <w:style w:type="table" w:styleId="TableGrid">
    <w:name w:val="Table Grid"/>
    <w:basedOn w:val="TableNormal"/>
    <w:uiPriority w:val="39"/>
    <w:rsid w:val="00B37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3725B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wype003@test.com" TargetMode="External"/><Relationship Id="rId12" Type="http://schemas.openxmlformats.org/officeDocument/2006/relationships/hyperlink" Target="mailto:swype004@test.com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joe@dirt.com" TargetMode="External"/><Relationship Id="rId9" Type="http://schemas.openxmlformats.org/officeDocument/2006/relationships/hyperlink" Target="mailto:joe@dirt.com" TargetMode="External"/><Relationship Id="rId10" Type="http://schemas.openxmlformats.org/officeDocument/2006/relationships/hyperlink" Target="mailto:swype002@tes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jk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2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3</cp:revision>
  <cp:lastPrinted>2015-12-08T21:55:00Z</cp:lastPrinted>
  <dcterms:created xsi:type="dcterms:W3CDTF">2015-12-08T21:55:00Z</dcterms:created>
  <dcterms:modified xsi:type="dcterms:W3CDTF">2015-12-08T21:56:00Z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